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 to enter Project Title and Project status"/>
      </w:tblPr>
      <w:tblGrid>
        <w:gridCol w:w="7026"/>
        <w:gridCol w:w="3774"/>
      </w:tblGrid>
      <w:tr w:rsidR="002A792A" w14:paraId="14407704" w14:textId="77777777" w:rsidTr="00AB08ED">
        <w:tc>
          <w:tcPr>
            <w:tcW w:w="7026" w:type="dxa"/>
            <w:vAlign w:val="bottom"/>
          </w:tcPr>
          <w:p w14:paraId="652D7C8E" w14:textId="77777777" w:rsidR="002A792A" w:rsidRDefault="00E44274" w:rsidP="00D34246">
            <w:pPr>
              <w:pStyle w:val="Title"/>
            </w:pPr>
            <w:sdt>
              <w:sdtPr>
                <w:alias w:val="Project Status Report:"/>
                <w:tag w:val="Project Status Report:"/>
                <w:id w:val="-2083436485"/>
                <w:placeholder>
                  <w:docPart w:val="CF1D56D4B05B4159A257E90CBCFEAB66"/>
                </w:placeholder>
                <w:temporary/>
                <w:showingPlcHdr/>
                <w15:appearance w15:val="hidden"/>
              </w:sdtPr>
              <w:sdtEndPr/>
              <w:sdtContent>
                <w:r w:rsidR="00C3688B">
                  <w:t>Project Status Report</w:t>
                </w:r>
              </w:sdtContent>
            </w:sdt>
          </w:p>
        </w:tc>
        <w:tc>
          <w:tcPr>
            <w:tcW w:w="3774" w:type="dxa"/>
            <w:vAlign w:val="bottom"/>
          </w:tcPr>
          <w:p w14:paraId="1D104554" w14:textId="22B7048B" w:rsidR="002A792A" w:rsidRDefault="00E44274" w:rsidP="00D34246">
            <w:pPr>
              <w:pStyle w:val="Subtitle"/>
            </w:pPr>
            <w:sdt>
              <w:sdtPr>
                <w:alias w:val="Overall Status:"/>
                <w:tag w:val="Overall Status:"/>
                <w:id w:val="-290989189"/>
                <w:placeholder>
                  <w:docPart w:val="4B5FE0B0F78841C284DD0A89FFB33AEF"/>
                </w:placeholder>
                <w:temporary/>
                <w:showingPlcHdr/>
                <w15:appearance w15:val="hidden"/>
              </w:sdtPr>
              <w:sdtEndPr/>
              <w:sdtContent>
                <w:r w:rsidR="00C3688B">
                  <w:t>Overall Status:</w:t>
                </w:r>
              </w:sdtContent>
            </w:sdt>
            <w:r w:rsidR="004548D6">
              <w:t> </w:t>
            </w:r>
            <w:sdt>
              <w:sdtPr>
                <w:rPr>
                  <w:rStyle w:val="Strong"/>
                </w:rPr>
                <w:alias w:val="Enter Status:"/>
                <w:tag w:val="Enter Status:"/>
                <w:id w:val="1926991762"/>
                <w:placeholder>
                  <w:docPart w:val="4355C3596E6C4AEAAC15EFC8EA635B7D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>
                <w:rPr>
                  <w:rStyle w:val="DefaultParagraphFont"/>
                  <w:b w:val="0"/>
                  <w:bCs w:val="0"/>
                </w:rPr>
              </w:sdtEndPr>
              <w:sdtContent>
                <w:r w:rsidR="00681B0C">
                  <w:rPr>
                    <w:rStyle w:val="Strong"/>
                  </w:rPr>
                  <w:t>10</w:t>
                </w:r>
                <w:r w:rsidR="00385D30">
                  <w:rPr>
                    <w:rStyle w:val="Strong"/>
                  </w:rPr>
                  <w:t>%</w:t>
                </w:r>
              </w:sdtContent>
            </w:sdt>
            <w:r w:rsidR="00FF4DDB">
              <w:t xml:space="preserve"> </w:t>
            </w:r>
          </w:p>
        </w:tc>
      </w:tr>
    </w:tbl>
    <w:p w14:paraId="0822A395" w14:textId="25E61043" w:rsidR="002A792A" w:rsidRDefault="00E44274">
      <w:pPr>
        <w:pStyle w:val="Heading1"/>
      </w:pPr>
      <w:sdt>
        <w:sdtPr>
          <w:alias w:val="Project Name:"/>
          <w:tag w:val="Project Name:"/>
          <w:id w:val="1435163794"/>
          <w:placeholder>
            <w:docPart w:val="00DE8287FB2C403A8B967F29ABEFA243"/>
          </w:placeholder>
          <w:temporary/>
          <w:showingPlcHdr/>
          <w15:appearance w15:val="hidden"/>
        </w:sdtPr>
        <w:sdtEndPr/>
        <w:sdtContent>
          <w:r w:rsidR="00C3688B">
            <w:t>Project Name:</w:t>
          </w:r>
        </w:sdtContent>
      </w:sdt>
      <w:r w:rsidR="004548D6">
        <w:t xml:space="preserve"> </w:t>
      </w:r>
      <w:r w:rsidR="00385D30">
        <w:t>Kuizu</w:t>
      </w:r>
    </w:p>
    <w:p w14:paraId="727EA6E0" w14:textId="1CE04458" w:rsidR="002A792A" w:rsidRDefault="009B1D72" w:rsidP="00AF34D4">
      <w:pPr>
        <w:pStyle w:val="Date"/>
      </w:pPr>
      <w:r>
        <w:t xml:space="preserve">Last </w:t>
      </w:r>
      <w:r w:rsidR="00D87FAC">
        <w:t>updated:</w:t>
      </w:r>
      <w:r>
        <w:t xml:space="preserve"> 24/08/2019</w:t>
      </w:r>
    </w:p>
    <w:tbl>
      <w:tblPr>
        <w:tblStyle w:val="ProjectStatusReport"/>
        <w:tblW w:w="10800" w:type="dxa"/>
        <w:tblLayout w:type="fixed"/>
        <w:tblLook w:val="04A0" w:firstRow="1" w:lastRow="0" w:firstColumn="1" w:lastColumn="0" w:noHBand="0" w:noVBand="1"/>
        <w:tblDescription w:val="Table to enter Project Status, issues, milestones planned and achieved, areas and questions for discussion, last week issues, etc"/>
      </w:tblPr>
      <w:tblGrid>
        <w:gridCol w:w="2333"/>
        <w:gridCol w:w="6134"/>
        <w:gridCol w:w="2333"/>
      </w:tblGrid>
      <w:tr w:rsidR="002A792A" w14:paraId="498B9714" w14:textId="77777777" w:rsidTr="000C00C1">
        <w:trPr>
          <w:trHeight w:val="720"/>
        </w:trPr>
        <w:tc>
          <w:tcPr>
            <w:tcW w:w="2333" w:type="dxa"/>
          </w:tcPr>
          <w:p w14:paraId="7FD4D5C2" w14:textId="15113160" w:rsidR="002A792A" w:rsidRDefault="000C00C1">
            <w:r>
              <w:t>Week 1</w:t>
            </w:r>
            <w:r w:rsidR="00D1573A">
              <w:t xml:space="preserve"> (July 27 – Aug.  3)</w:t>
            </w:r>
          </w:p>
        </w:tc>
        <w:tc>
          <w:tcPr>
            <w:tcW w:w="8467" w:type="dxa"/>
            <w:gridSpan w:val="2"/>
            <w:tcMar>
              <w:left w:w="144" w:type="dxa"/>
            </w:tcMar>
          </w:tcPr>
          <w:p w14:paraId="23197362" w14:textId="48AF045E" w:rsidR="002A792A" w:rsidRDefault="000C00C1">
            <w:pPr>
              <w:pStyle w:val="OnTrack"/>
            </w:pPr>
            <w:r>
              <w:t>Installed QT creator.</w:t>
            </w:r>
          </w:p>
          <w:p w14:paraId="44AA75FF" w14:textId="7BF907D8" w:rsidR="002A792A" w:rsidRDefault="000C00C1" w:rsidP="000C00C1">
            <w:pPr>
              <w:pStyle w:val="OnTrack"/>
              <w:numPr>
                <w:ilvl w:val="0"/>
                <w:numId w:val="23"/>
              </w:numPr>
            </w:pPr>
            <w:r>
              <w:t>Setting</w:t>
            </w:r>
            <w:r w:rsidR="00D87FAC">
              <w:t xml:space="preserve"> up</w:t>
            </w:r>
            <w:r>
              <w:t xml:space="preserve"> the git.</w:t>
            </w:r>
          </w:p>
          <w:p w14:paraId="2AF30ECD" w14:textId="74B4AAC0" w:rsidR="000C00C1" w:rsidRDefault="000C00C1" w:rsidP="000C00C1">
            <w:pPr>
              <w:pStyle w:val="OnTrack"/>
              <w:numPr>
                <w:ilvl w:val="0"/>
                <w:numId w:val="23"/>
              </w:numPr>
            </w:pPr>
            <w:r>
              <w:t>Implemented my first QT program</w:t>
            </w:r>
          </w:p>
        </w:tc>
      </w:tr>
      <w:tr w:rsidR="00D87FAC" w14:paraId="0572E184" w14:textId="77777777" w:rsidTr="000C00C1">
        <w:trPr>
          <w:trHeight w:val="720"/>
        </w:trPr>
        <w:tc>
          <w:tcPr>
            <w:tcW w:w="2333" w:type="dxa"/>
          </w:tcPr>
          <w:p w14:paraId="1C5B71CD" w14:textId="4E29EFA4" w:rsidR="00D87FAC" w:rsidRDefault="00D87FAC">
            <w:r>
              <w:t>Week 2</w:t>
            </w:r>
            <w:r w:rsidR="00D1573A">
              <w:t xml:space="preserve"> </w:t>
            </w:r>
            <w:r w:rsidR="00D1573A">
              <w:t>(Aug.  3</w:t>
            </w:r>
            <w:r w:rsidR="00D1573A">
              <w:t xml:space="preserve"> – Aug. 10</w:t>
            </w:r>
            <w:r w:rsidR="00D1573A">
              <w:t>)</w:t>
            </w:r>
          </w:p>
        </w:tc>
        <w:tc>
          <w:tcPr>
            <w:tcW w:w="8467" w:type="dxa"/>
            <w:gridSpan w:val="2"/>
            <w:tcMar>
              <w:left w:w="144" w:type="dxa"/>
            </w:tcMar>
          </w:tcPr>
          <w:p w14:paraId="21A16945" w14:textId="77777777" w:rsidR="00D87FAC" w:rsidRDefault="00782CA6">
            <w:pPr>
              <w:pStyle w:val="OnTrack"/>
            </w:pPr>
            <w:r>
              <w:t>Started the main task.</w:t>
            </w:r>
          </w:p>
          <w:p w14:paraId="5B8151C5" w14:textId="4FD59E10" w:rsidR="00782CA6" w:rsidRDefault="00782CA6">
            <w:pPr>
              <w:pStyle w:val="OnTrack"/>
            </w:pPr>
            <w:r>
              <w:t>Created student and teacher’s login.</w:t>
            </w:r>
          </w:p>
          <w:p w14:paraId="235EADE4" w14:textId="77777777" w:rsidR="00782CA6" w:rsidRDefault="00782CA6">
            <w:pPr>
              <w:pStyle w:val="OnTrack"/>
            </w:pPr>
            <w:r>
              <w:t>Setting the UI</w:t>
            </w:r>
          </w:p>
          <w:p w14:paraId="7B29962B" w14:textId="1DBC6EF0" w:rsidR="00782CA6" w:rsidRDefault="00782CA6">
            <w:pPr>
              <w:pStyle w:val="OnTrack"/>
            </w:pPr>
            <w:r>
              <w:t>Understood the C++ collection framework.</w:t>
            </w:r>
          </w:p>
        </w:tc>
      </w:tr>
      <w:tr w:rsidR="00D1573A" w14:paraId="25899DDA" w14:textId="77777777" w:rsidTr="000C00C1">
        <w:trPr>
          <w:trHeight w:val="720"/>
        </w:trPr>
        <w:tc>
          <w:tcPr>
            <w:tcW w:w="2333" w:type="dxa"/>
          </w:tcPr>
          <w:p w14:paraId="3F2E0621" w14:textId="6B2FCA33" w:rsidR="00D1573A" w:rsidRDefault="00D1573A">
            <w:r>
              <w:t>Week 3</w:t>
            </w:r>
            <w:r w:rsidR="006028B7">
              <w:t xml:space="preserve"> </w:t>
            </w:r>
            <w:r w:rsidR="006028B7">
              <w:t>(Aug.  3 – Aug. 1</w:t>
            </w:r>
            <w:r w:rsidR="006028B7">
              <w:t>7</w:t>
            </w:r>
            <w:r w:rsidR="006028B7">
              <w:t>)</w:t>
            </w:r>
          </w:p>
        </w:tc>
        <w:tc>
          <w:tcPr>
            <w:tcW w:w="8467" w:type="dxa"/>
            <w:gridSpan w:val="2"/>
            <w:tcMar>
              <w:left w:w="144" w:type="dxa"/>
            </w:tcMar>
          </w:tcPr>
          <w:p w14:paraId="40CFD867" w14:textId="77777777" w:rsidR="00D1573A" w:rsidRDefault="008E24C2">
            <w:pPr>
              <w:pStyle w:val="OnTrack"/>
            </w:pPr>
            <w:r>
              <w:t>Started teacher’s dashboard.</w:t>
            </w:r>
          </w:p>
          <w:p w14:paraId="63AE01D8" w14:textId="111880E2" w:rsidR="008E24C2" w:rsidRDefault="00E87ED0">
            <w:pPr>
              <w:pStyle w:val="OnTrack"/>
            </w:pPr>
            <w:r>
              <w:t>Taking user’s question and answer and storing.</w:t>
            </w:r>
          </w:p>
        </w:tc>
      </w:tr>
      <w:tr w:rsidR="000C00C1" w14:paraId="1F8371D4" w14:textId="77777777" w:rsidTr="000C00C1">
        <w:trPr>
          <w:gridAfter w:val="1"/>
          <w:wAfter w:w="2333" w:type="dxa"/>
          <w:trHeight w:val="576"/>
        </w:trPr>
        <w:tc>
          <w:tcPr>
            <w:tcW w:w="8467" w:type="dxa"/>
            <w:gridSpan w:val="2"/>
            <w:tcMar>
              <w:left w:w="144" w:type="dxa"/>
            </w:tcMar>
          </w:tcPr>
          <w:p w14:paraId="366A1A65" w14:textId="1FC71D8A" w:rsidR="000C00C1" w:rsidRDefault="000C00C1"/>
        </w:tc>
      </w:tr>
    </w:tbl>
    <w:p w14:paraId="2938A8CC" w14:textId="5419C6E9" w:rsidR="002A792A" w:rsidRDefault="00E44274" w:rsidP="00F05984">
      <w:pPr>
        <w:pStyle w:val="Heading1"/>
        <w:keepNext w:val="0"/>
        <w:keepLines w:val="0"/>
        <w:pageBreakBefore/>
      </w:pPr>
      <w:sdt>
        <w:sdtPr>
          <w:alias w:val="Contact Information:"/>
          <w:tag w:val="Contact Information:"/>
          <w:id w:val="-1670934749"/>
          <w:placeholder>
            <w:docPart w:val="3E62D2DFC2B146DE9EC5210FEEB10527"/>
          </w:placeholder>
          <w:temporary/>
          <w:showingPlcHdr/>
          <w15:appearance w15:val="hidden"/>
        </w:sdtPr>
        <w:sdtEndPr/>
        <w:sdtContent>
          <w:r w:rsidR="006D480F">
            <w:t>Contact Information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nter contact details of Client Project Manager and Client Project Champion in this table"/>
      </w:tblPr>
      <w:tblGrid>
        <w:gridCol w:w="3694"/>
      </w:tblGrid>
      <w:tr w:rsidR="00065C1E" w14:paraId="549EFC4C" w14:textId="77777777" w:rsidTr="00AB08ED">
        <w:tc>
          <w:tcPr>
            <w:tcW w:w="3694" w:type="dxa"/>
          </w:tcPr>
          <w:p w14:paraId="7DB05A52" w14:textId="0E3A2650" w:rsidR="00065C1E" w:rsidRDefault="002C0725">
            <w:pPr>
              <w:pStyle w:val="NoSpacing"/>
            </w:pPr>
            <w:r>
              <w:rPr>
                <w:rStyle w:val="Strong"/>
              </w:rPr>
              <w:t>Pranav Bhuchhada</w:t>
            </w:r>
          </w:p>
          <w:p w14:paraId="7185EF2D" w14:textId="722E2DF3" w:rsidR="00065C1E" w:rsidRDefault="002C0725">
            <w:pPr>
              <w:pStyle w:val="NoSpacing"/>
            </w:pPr>
            <w:r>
              <w:t>ID:</w:t>
            </w:r>
            <w:r w:rsidR="00065C1E">
              <w:t xml:space="preserve"> </w:t>
            </w:r>
            <w:r>
              <w:t>17IT011</w:t>
            </w:r>
          </w:p>
          <w:p w14:paraId="3A358710" w14:textId="755B5E2C" w:rsidR="00065C1E" w:rsidRDefault="00E44274">
            <w:pPr>
              <w:pStyle w:val="NoSpacing"/>
            </w:pPr>
            <w:sdt>
              <w:sdtPr>
                <w:alias w:val="Mobile:"/>
                <w:tag w:val="Mobile:"/>
                <w:id w:val="-942689847"/>
                <w:placeholder>
                  <w:docPart w:val="9E77B4153A3B4027B740A48328890420"/>
                </w:placeholder>
                <w:temporary/>
                <w:showingPlcHdr/>
                <w15:appearance w15:val="hidden"/>
              </w:sdtPr>
              <w:sdtEndPr/>
              <w:sdtContent>
                <w:r w:rsidR="00065C1E">
                  <w:t>Mobile:</w:t>
                </w:r>
              </w:sdtContent>
            </w:sdt>
            <w:r w:rsidR="00065C1E">
              <w:t xml:space="preserve"> </w:t>
            </w:r>
            <w:r w:rsidR="002C0725">
              <w:t>9426893981</w:t>
            </w:r>
          </w:p>
          <w:p w14:paraId="328B3214" w14:textId="36F1B80A" w:rsidR="00065C1E" w:rsidRDefault="00E44274">
            <w:pPr>
              <w:pStyle w:val="NoSpacing"/>
            </w:pPr>
            <w:sdt>
              <w:sdtPr>
                <w:alias w:val="Email:"/>
                <w:tag w:val="Email:"/>
                <w:id w:val="1263736066"/>
                <w:placeholder>
                  <w:docPart w:val="FFD313E7C47B46079E440EB6A83B5A13"/>
                </w:placeholder>
                <w:temporary/>
                <w:showingPlcHdr/>
                <w15:appearance w15:val="hidden"/>
              </w:sdtPr>
              <w:sdtEndPr/>
              <w:sdtContent>
                <w:r w:rsidR="00065C1E">
                  <w:t>Email:</w:t>
                </w:r>
              </w:sdtContent>
            </w:sdt>
            <w:r w:rsidR="00065C1E">
              <w:t xml:space="preserve"> </w:t>
            </w:r>
            <w:r w:rsidR="002C0725">
              <w:t>pranavbhuchhada@gamil.com</w:t>
            </w:r>
          </w:p>
        </w:tc>
      </w:tr>
    </w:tbl>
    <w:p w14:paraId="7241CFE4" w14:textId="77777777" w:rsidR="002A792A" w:rsidRDefault="00E44274">
      <w:pPr>
        <w:pStyle w:val="Heading1"/>
      </w:pPr>
      <w:sdt>
        <w:sdtPr>
          <w:alias w:val="Project Abstract:"/>
          <w:tag w:val="Project Abstract:"/>
          <w:id w:val="-1505734807"/>
          <w:placeholder>
            <w:docPart w:val="81F7AF86ED964580B8C067278AF5A456"/>
          </w:placeholder>
          <w:temporary/>
          <w:showingPlcHdr/>
          <w15:appearance w15:val="hidden"/>
        </w:sdtPr>
        <w:sdtEndPr/>
        <w:sdtContent>
          <w:r w:rsidR="006D480F">
            <w:t>Project Abstract</w:t>
          </w:r>
        </w:sdtContent>
      </w:sdt>
    </w:p>
    <w:p w14:paraId="61D14753" w14:textId="0F6B2F64" w:rsidR="002A792A" w:rsidRDefault="00B4276D">
      <w:r>
        <w:t>Kuizu is a quiz taking app like the online platform kahoot.it, but the kuizu is based on Local networks and only for PC. Kuizu is developed using QT framework (C++).</w:t>
      </w:r>
    </w:p>
    <w:sectPr w:rsidR="002A792A" w:rsidSect="007E6C3C">
      <w:footerReference w:type="default" r:id="rId8"/>
      <w:pgSz w:w="11906" w:h="16838" w:code="9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94CCE" w14:textId="77777777" w:rsidR="00E44274" w:rsidRDefault="00E44274">
      <w:pPr>
        <w:spacing w:after="0" w:line="240" w:lineRule="auto"/>
      </w:pPr>
      <w:r>
        <w:separator/>
      </w:r>
    </w:p>
  </w:endnote>
  <w:endnote w:type="continuationSeparator" w:id="0">
    <w:p w14:paraId="15F9CB81" w14:textId="77777777" w:rsidR="00E44274" w:rsidRDefault="00E44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8E9B3" w14:textId="23193D46" w:rsidR="002A792A" w:rsidRDefault="004548D6">
    <w:pPr>
      <w:pStyle w:val="Footer"/>
    </w:pP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BD4E5D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121E6" w14:textId="77777777" w:rsidR="00E44274" w:rsidRDefault="00E44274">
      <w:pPr>
        <w:spacing w:after="0" w:line="240" w:lineRule="auto"/>
      </w:pPr>
      <w:r>
        <w:separator/>
      </w:r>
    </w:p>
  </w:footnote>
  <w:footnote w:type="continuationSeparator" w:id="0">
    <w:p w14:paraId="0C069F60" w14:textId="77777777" w:rsidR="00E44274" w:rsidRDefault="00E44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E25B1E"/>
    <w:multiLevelType w:val="hybridMultilevel"/>
    <w:tmpl w:val="0F6E6DD4"/>
    <w:lvl w:ilvl="0" w:tplc="1D324F7E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16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13"/>
  </w:num>
  <w:num w:numId="8">
    <w:abstractNumId w:val="17"/>
  </w:num>
  <w:num w:numId="9">
    <w:abstractNumId w:val="10"/>
  </w:num>
  <w:num w:numId="10">
    <w:abstractNumId w:val="20"/>
  </w:num>
  <w:num w:numId="11">
    <w:abstractNumId w:val="23"/>
  </w:num>
  <w:num w:numId="12">
    <w:abstractNumId w:val="23"/>
    <w:lvlOverride w:ilvl="0">
      <w:startOverride w:val="1"/>
    </w:lvlOverride>
  </w:num>
  <w:num w:numId="13">
    <w:abstractNumId w:val="12"/>
  </w:num>
  <w:num w:numId="14">
    <w:abstractNumId w:val="12"/>
    <w:lvlOverride w:ilvl="0">
      <w:startOverride w:val="1"/>
    </w:lvlOverride>
  </w:num>
  <w:num w:numId="15">
    <w:abstractNumId w:val="14"/>
  </w:num>
  <w:num w:numId="16">
    <w:abstractNumId w:val="14"/>
    <w:lvlOverride w:ilvl="0">
      <w:startOverride w:val="1"/>
    </w:lvlOverride>
  </w:num>
  <w:num w:numId="17">
    <w:abstractNumId w:val="21"/>
  </w:num>
  <w:num w:numId="18">
    <w:abstractNumId w:val="21"/>
    <w:lvlOverride w:ilvl="0">
      <w:startOverride w:val="1"/>
    </w:lvlOverride>
  </w:num>
  <w:num w:numId="19">
    <w:abstractNumId w:val="23"/>
  </w:num>
  <w:num w:numId="20">
    <w:abstractNumId w:val="23"/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23"/>
    <w:lvlOverride w:ilvl="0">
      <w:startOverride w:val="1"/>
    </w:lvlOverride>
  </w:num>
  <w:num w:numId="24">
    <w:abstractNumId w:val="18"/>
  </w:num>
  <w:num w:numId="25">
    <w:abstractNumId w:val="14"/>
    <w:lvlOverride w:ilvl="0">
      <w:startOverride w:val="1"/>
    </w:lvlOverride>
  </w:num>
  <w:num w:numId="26">
    <w:abstractNumId w:val="9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2"/>
  </w:num>
  <w:num w:numId="36">
    <w:abstractNumId w:val="19"/>
  </w:num>
  <w:num w:numId="37">
    <w:abstractNumId w:val="11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D30"/>
    <w:rsid w:val="000303C2"/>
    <w:rsid w:val="00065C1E"/>
    <w:rsid w:val="00071A33"/>
    <w:rsid w:val="0008087C"/>
    <w:rsid w:val="000A0F81"/>
    <w:rsid w:val="000A696F"/>
    <w:rsid w:val="000C00C1"/>
    <w:rsid w:val="00102801"/>
    <w:rsid w:val="001709CC"/>
    <w:rsid w:val="001E35FF"/>
    <w:rsid w:val="002A792A"/>
    <w:rsid w:val="002C0725"/>
    <w:rsid w:val="003638E9"/>
    <w:rsid w:val="00385D30"/>
    <w:rsid w:val="00387081"/>
    <w:rsid w:val="004223A9"/>
    <w:rsid w:val="004548D6"/>
    <w:rsid w:val="004B5EAA"/>
    <w:rsid w:val="00597B01"/>
    <w:rsid w:val="005B653B"/>
    <w:rsid w:val="005C17AF"/>
    <w:rsid w:val="005F6ACD"/>
    <w:rsid w:val="006028B7"/>
    <w:rsid w:val="006205F4"/>
    <w:rsid w:val="00681B0C"/>
    <w:rsid w:val="006D480F"/>
    <w:rsid w:val="006F07D7"/>
    <w:rsid w:val="00782CA6"/>
    <w:rsid w:val="007E6C3C"/>
    <w:rsid w:val="00823C88"/>
    <w:rsid w:val="008B4B02"/>
    <w:rsid w:val="008E24C2"/>
    <w:rsid w:val="009A2858"/>
    <w:rsid w:val="009B1D72"/>
    <w:rsid w:val="00A32A28"/>
    <w:rsid w:val="00AB08ED"/>
    <w:rsid w:val="00AB17FC"/>
    <w:rsid w:val="00AF34D4"/>
    <w:rsid w:val="00B4276D"/>
    <w:rsid w:val="00BD4E5D"/>
    <w:rsid w:val="00BF2918"/>
    <w:rsid w:val="00C3688B"/>
    <w:rsid w:val="00C40E10"/>
    <w:rsid w:val="00C72B2A"/>
    <w:rsid w:val="00D1573A"/>
    <w:rsid w:val="00D34246"/>
    <w:rsid w:val="00D87FAC"/>
    <w:rsid w:val="00E44274"/>
    <w:rsid w:val="00E814A4"/>
    <w:rsid w:val="00E87ED0"/>
    <w:rsid w:val="00F05984"/>
    <w:rsid w:val="00F06BBE"/>
    <w:rsid w:val="00F801D7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77F41"/>
  <w15:chartTrackingRefBased/>
  <w15:docId w15:val="{A713D957-012D-4C22-8D5B-C0CDF7B77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1E35FF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DF1010" w:themeColor="accent1" w:themeShade="B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E35FF"/>
    <w:rPr>
      <w:rFonts w:asciiTheme="majorHAnsi" w:eastAsiaTheme="majorEastAsia" w:hAnsiTheme="majorHAnsi" w:cstheme="majorBidi"/>
      <w:color w:val="DF1010" w:themeColor="accent1" w:themeShade="BF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24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15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E35FF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35FF"/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bo\AppData\Roaming\Microsoft\Templates\Project%20status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F1D56D4B05B4159A257E90CBCFEA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7A94E-B5A2-448F-8EA1-B2F117839DF0}"/>
      </w:docPartPr>
      <w:docPartBody>
        <w:p w:rsidR="005736E1" w:rsidRDefault="00042DD7">
          <w:pPr>
            <w:pStyle w:val="CF1D56D4B05B4159A257E90CBCFEAB66"/>
          </w:pPr>
          <w:r>
            <w:t>Project Status Report</w:t>
          </w:r>
        </w:p>
      </w:docPartBody>
    </w:docPart>
    <w:docPart>
      <w:docPartPr>
        <w:name w:val="4B5FE0B0F78841C284DD0A89FFB33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C4B4ED-8015-492F-876B-1DAA79D7C9FE}"/>
      </w:docPartPr>
      <w:docPartBody>
        <w:p w:rsidR="005736E1" w:rsidRDefault="00042DD7">
          <w:pPr>
            <w:pStyle w:val="4B5FE0B0F78841C284DD0A89FFB33AEF"/>
          </w:pPr>
          <w:r>
            <w:t>Overall Status:</w:t>
          </w:r>
        </w:p>
      </w:docPartBody>
    </w:docPart>
    <w:docPart>
      <w:docPartPr>
        <w:name w:val="4355C3596E6C4AEAAC15EFC8EA635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24EF2-5D14-45F7-9C6D-D70DDA7244B7}"/>
      </w:docPartPr>
      <w:docPartBody>
        <w:p w:rsidR="005736E1" w:rsidRDefault="00042DD7">
          <w:pPr>
            <w:pStyle w:val="4355C3596E6C4AEAAC15EFC8EA635B7D"/>
          </w:pPr>
          <w:r w:rsidRPr="000303C2">
            <w:rPr>
              <w:rStyle w:val="Strong"/>
            </w:rPr>
            <w:t>Status</w:t>
          </w:r>
        </w:p>
      </w:docPartBody>
    </w:docPart>
    <w:docPart>
      <w:docPartPr>
        <w:name w:val="00DE8287FB2C403A8B967F29ABEFA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A3A98-C831-4FDA-996C-A63EE74B8E69}"/>
      </w:docPartPr>
      <w:docPartBody>
        <w:p w:rsidR="005736E1" w:rsidRDefault="00042DD7">
          <w:pPr>
            <w:pStyle w:val="00DE8287FB2C403A8B967F29ABEFA243"/>
          </w:pPr>
          <w:r>
            <w:t>Project Name:</w:t>
          </w:r>
        </w:p>
      </w:docPartBody>
    </w:docPart>
    <w:docPart>
      <w:docPartPr>
        <w:name w:val="3E62D2DFC2B146DE9EC5210FEEB10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09AE6-D51A-44D2-897A-258DD57822B1}"/>
      </w:docPartPr>
      <w:docPartBody>
        <w:p w:rsidR="005736E1" w:rsidRDefault="00042DD7">
          <w:pPr>
            <w:pStyle w:val="3E62D2DFC2B146DE9EC5210FEEB10527"/>
          </w:pPr>
          <w:r>
            <w:t>Contact Information</w:t>
          </w:r>
        </w:p>
      </w:docPartBody>
    </w:docPart>
    <w:docPart>
      <w:docPartPr>
        <w:name w:val="81F7AF86ED964580B8C067278AF5A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B44C4-997A-4AF3-9B2A-88CA027D0CFC}"/>
      </w:docPartPr>
      <w:docPartBody>
        <w:p w:rsidR="005736E1" w:rsidRDefault="00042DD7">
          <w:pPr>
            <w:pStyle w:val="81F7AF86ED964580B8C067278AF5A456"/>
          </w:pPr>
          <w:r>
            <w:t>Project Abstract</w:t>
          </w:r>
        </w:p>
      </w:docPartBody>
    </w:docPart>
    <w:docPart>
      <w:docPartPr>
        <w:name w:val="9E77B4153A3B4027B740A48328890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A67C5-27BF-4718-AC3C-4C1075893890}"/>
      </w:docPartPr>
      <w:docPartBody>
        <w:p w:rsidR="005736E1" w:rsidRDefault="004F76E9" w:rsidP="004F76E9">
          <w:pPr>
            <w:pStyle w:val="9E77B4153A3B4027B740A48328890420"/>
          </w:pPr>
          <w:r>
            <w:t>Mobile:</w:t>
          </w:r>
        </w:p>
      </w:docPartBody>
    </w:docPart>
    <w:docPart>
      <w:docPartPr>
        <w:name w:val="FFD313E7C47B46079E440EB6A83B5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1A2D1-5CFD-4CCC-B60F-93EE3A3C6178}"/>
      </w:docPartPr>
      <w:docPartBody>
        <w:p w:rsidR="005736E1" w:rsidRDefault="004F76E9" w:rsidP="004F76E9">
          <w:pPr>
            <w:pStyle w:val="FFD313E7C47B46079E440EB6A83B5A13"/>
          </w:pPr>
          <w:r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E9"/>
    <w:rsid w:val="00005A44"/>
    <w:rsid w:val="00042DD7"/>
    <w:rsid w:val="004F76E9"/>
    <w:rsid w:val="0057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1D56D4B05B4159A257E90CBCFEAB66">
    <w:name w:val="CF1D56D4B05B4159A257E90CBCFEAB66"/>
  </w:style>
  <w:style w:type="paragraph" w:customStyle="1" w:styleId="4B5FE0B0F78841C284DD0A89FFB33AEF">
    <w:name w:val="4B5FE0B0F78841C284DD0A89FFB33AEF"/>
  </w:style>
  <w:style w:type="character" w:styleId="Strong">
    <w:name w:val="Strong"/>
    <w:basedOn w:val="DefaultParagraphFont"/>
    <w:uiPriority w:val="4"/>
    <w:unhideWhenUsed/>
    <w:qFormat/>
    <w:rsid w:val="004F76E9"/>
    <w:rPr>
      <w:b/>
      <w:bCs/>
    </w:rPr>
  </w:style>
  <w:style w:type="paragraph" w:customStyle="1" w:styleId="4355C3596E6C4AEAAC15EFC8EA635B7D">
    <w:name w:val="4355C3596E6C4AEAAC15EFC8EA635B7D"/>
  </w:style>
  <w:style w:type="paragraph" w:customStyle="1" w:styleId="00DE8287FB2C403A8B967F29ABEFA243">
    <w:name w:val="00DE8287FB2C403A8B967F29ABEFA243"/>
  </w:style>
  <w:style w:type="paragraph" w:customStyle="1" w:styleId="03C411C0303D4B1CBE6941F7DC19C382">
    <w:name w:val="03C411C0303D4B1CBE6941F7DC19C382"/>
  </w:style>
  <w:style w:type="paragraph" w:customStyle="1" w:styleId="202BF34BC7944E9999D66C2B2365C813">
    <w:name w:val="202BF34BC7944E9999D66C2B2365C813"/>
  </w:style>
  <w:style w:type="paragraph" w:customStyle="1" w:styleId="167413CD52094CBB9EB8D32DFB26BAB2">
    <w:name w:val="167413CD52094CBB9EB8D32DFB26BAB2"/>
  </w:style>
  <w:style w:type="paragraph" w:customStyle="1" w:styleId="C067674AF6E1498BBBF7C677C66B9997">
    <w:name w:val="C067674AF6E1498BBBF7C677C66B9997"/>
  </w:style>
  <w:style w:type="paragraph" w:customStyle="1" w:styleId="C14B17AC53AF4B158ACDAB02EA3A27BA">
    <w:name w:val="C14B17AC53AF4B158ACDAB02EA3A27BA"/>
  </w:style>
  <w:style w:type="paragraph" w:customStyle="1" w:styleId="DDC1AD2EA5BD4A29B8C4DB201A709CC4">
    <w:name w:val="DDC1AD2EA5BD4A29B8C4DB201A709CC4"/>
  </w:style>
  <w:style w:type="paragraph" w:customStyle="1" w:styleId="33AEEB63D7514756A0EEB09DA6BB2354">
    <w:name w:val="33AEEB63D7514756A0EEB09DA6BB2354"/>
  </w:style>
  <w:style w:type="paragraph" w:customStyle="1" w:styleId="082326271C574BBB9D9122FD4096CA7F">
    <w:name w:val="082326271C574BBB9D9122FD4096CA7F"/>
  </w:style>
  <w:style w:type="paragraph" w:customStyle="1" w:styleId="AFFC7802013C442089A082C4C0F05DED">
    <w:name w:val="AFFC7802013C442089A082C4C0F05DED"/>
  </w:style>
  <w:style w:type="paragraph" w:customStyle="1" w:styleId="396412A5251245CBA4A347F6697217D2">
    <w:name w:val="396412A5251245CBA4A347F6697217D2"/>
  </w:style>
  <w:style w:type="paragraph" w:customStyle="1" w:styleId="5BC126C38ACD4CCC9936AA0E431701E2">
    <w:name w:val="5BC126C38ACD4CCC9936AA0E431701E2"/>
  </w:style>
  <w:style w:type="paragraph" w:customStyle="1" w:styleId="549B598EDCD644D696E271BE9ED15BA6">
    <w:name w:val="549B598EDCD644D696E271BE9ED15BA6"/>
  </w:style>
  <w:style w:type="paragraph" w:customStyle="1" w:styleId="9FACC65D505047B1B844012FF8BC7BED">
    <w:name w:val="9FACC65D505047B1B844012FF8BC7BED"/>
  </w:style>
  <w:style w:type="paragraph" w:customStyle="1" w:styleId="D9CC968D35DA41A0B5AD7DF9C9B526DA">
    <w:name w:val="D9CC968D35DA41A0B5AD7DF9C9B526DA"/>
  </w:style>
  <w:style w:type="paragraph" w:customStyle="1" w:styleId="34395A55093D494D8B2A5BBFC271BF00">
    <w:name w:val="34395A55093D494D8B2A5BBFC271BF00"/>
  </w:style>
  <w:style w:type="paragraph" w:customStyle="1" w:styleId="51401427E187415FB8B5106BB0D86A22">
    <w:name w:val="51401427E187415FB8B5106BB0D86A22"/>
  </w:style>
  <w:style w:type="paragraph" w:customStyle="1" w:styleId="DD6EE42350544D4EAB9882595477820B">
    <w:name w:val="DD6EE42350544D4EAB9882595477820B"/>
  </w:style>
  <w:style w:type="paragraph" w:customStyle="1" w:styleId="F46A822DED574BE68FECBBCDE17B14D0">
    <w:name w:val="F46A822DED574BE68FECBBCDE17B14D0"/>
  </w:style>
  <w:style w:type="paragraph" w:customStyle="1" w:styleId="95EC2AE1D27843669F10ED4189D69B1B">
    <w:name w:val="95EC2AE1D27843669F10ED4189D69B1B"/>
  </w:style>
  <w:style w:type="paragraph" w:customStyle="1" w:styleId="E9CD83870AD64233BAD434A0FDF2DBAD">
    <w:name w:val="E9CD83870AD64233BAD434A0FDF2DBAD"/>
  </w:style>
  <w:style w:type="paragraph" w:customStyle="1" w:styleId="037CFCCAC08C4CD583736AB0560DF754">
    <w:name w:val="037CFCCAC08C4CD583736AB0560DF754"/>
  </w:style>
  <w:style w:type="paragraph" w:customStyle="1" w:styleId="8BB8958E1959467391125692E2C535A9">
    <w:name w:val="8BB8958E1959467391125692E2C535A9"/>
  </w:style>
  <w:style w:type="paragraph" w:customStyle="1" w:styleId="9EC65E9C909D4DB38C9CABC54666D7E5">
    <w:name w:val="9EC65E9C909D4DB38C9CABC54666D7E5"/>
  </w:style>
  <w:style w:type="paragraph" w:customStyle="1" w:styleId="860EB095891E47B1AAFB4723674C5C89">
    <w:name w:val="860EB095891E47B1AAFB4723674C5C89"/>
  </w:style>
  <w:style w:type="paragraph" w:customStyle="1" w:styleId="B8C194BFEEE94A118A0A18D4B1D62C7C">
    <w:name w:val="B8C194BFEEE94A118A0A18D4B1D62C7C"/>
  </w:style>
  <w:style w:type="paragraph" w:customStyle="1" w:styleId="455B332B84A74B0DA6B771D0343949F7">
    <w:name w:val="455B332B84A74B0DA6B771D0343949F7"/>
  </w:style>
  <w:style w:type="paragraph" w:customStyle="1" w:styleId="3ABB55A83AB4420D8766CC86102D17C2">
    <w:name w:val="3ABB55A83AB4420D8766CC86102D17C2"/>
  </w:style>
  <w:style w:type="paragraph" w:customStyle="1" w:styleId="BA0BA4A6D7E74084A6CDD10A98F4FD10">
    <w:name w:val="BA0BA4A6D7E74084A6CDD10A98F4FD10"/>
  </w:style>
  <w:style w:type="paragraph" w:customStyle="1" w:styleId="13201AF1EEA64EB082C131E65408664B">
    <w:name w:val="13201AF1EEA64EB082C131E65408664B"/>
  </w:style>
  <w:style w:type="paragraph" w:customStyle="1" w:styleId="77CF397AB7944841A239EDF11BD7FCAD">
    <w:name w:val="77CF397AB7944841A239EDF11BD7FCAD"/>
  </w:style>
  <w:style w:type="paragraph" w:customStyle="1" w:styleId="C7F962DF2F784BC5B79084698FF85B22">
    <w:name w:val="C7F962DF2F784BC5B79084698FF85B22"/>
  </w:style>
  <w:style w:type="paragraph" w:customStyle="1" w:styleId="84F77F6F1FBB412A987A1D7C8B4240E1">
    <w:name w:val="84F77F6F1FBB412A987A1D7C8B4240E1"/>
  </w:style>
  <w:style w:type="paragraph" w:customStyle="1" w:styleId="33F4A5ACBC134F14A48BDADA58A6E1B4">
    <w:name w:val="33F4A5ACBC134F14A48BDADA58A6E1B4"/>
  </w:style>
  <w:style w:type="paragraph" w:customStyle="1" w:styleId="4C9DC6FBB282458C930747F5383976B6">
    <w:name w:val="4C9DC6FBB282458C930747F5383976B6"/>
  </w:style>
  <w:style w:type="paragraph" w:customStyle="1" w:styleId="3E62D2DFC2B146DE9EC5210FEEB10527">
    <w:name w:val="3E62D2DFC2B146DE9EC5210FEEB10527"/>
  </w:style>
  <w:style w:type="paragraph" w:customStyle="1" w:styleId="ADD8E342822C4DFFAB83E31434D2B0D0">
    <w:name w:val="ADD8E342822C4DFFAB83E31434D2B0D0"/>
  </w:style>
  <w:style w:type="paragraph" w:customStyle="1" w:styleId="184F9D29FA144C9B8D85A35FC37D5D38">
    <w:name w:val="184F9D29FA144C9B8D85A35FC37D5D38"/>
  </w:style>
  <w:style w:type="paragraph" w:customStyle="1" w:styleId="9D1C764CABF54E57A03FCDA4ADE2CF63">
    <w:name w:val="9D1C764CABF54E57A03FCDA4ADE2CF63"/>
  </w:style>
  <w:style w:type="paragraph" w:customStyle="1" w:styleId="BC42885324244DF5BE1DA62960B0BF2C">
    <w:name w:val="BC42885324244DF5BE1DA62960B0BF2C"/>
  </w:style>
  <w:style w:type="paragraph" w:customStyle="1" w:styleId="0FE51AA476D14415AD2A40B4E2A783D4">
    <w:name w:val="0FE51AA476D14415AD2A40B4E2A783D4"/>
  </w:style>
  <w:style w:type="paragraph" w:customStyle="1" w:styleId="1A418F7E97D7418FBFD9A45A40848381">
    <w:name w:val="1A418F7E97D7418FBFD9A45A40848381"/>
  </w:style>
  <w:style w:type="paragraph" w:customStyle="1" w:styleId="B3E0549390B74976AF44606138A70253">
    <w:name w:val="B3E0549390B74976AF44606138A70253"/>
  </w:style>
  <w:style w:type="paragraph" w:customStyle="1" w:styleId="EA3FF61061664C66B1563C5AE2AFDFF8">
    <w:name w:val="EA3FF61061664C66B1563C5AE2AFDFF8"/>
  </w:style>
  <w:style w:type="paragraph" w:customStyle="1" w:styleId="31BF9336AE334999A984B9594836358C">
    <w:name w:val="31BF9336AE334999A984B9594836358C"/>
  </w:style>
  <w:style w:type="paragraph" w:customStyle="1" w:styleId="D4E719F83AC04F5C91A88ECDAEBFE1EE">
    <w:name w:val="D4E719F83AC04F5C91A88ECDAEBFE1EE"/>
  </w:style>
  <w:style w:type="paragraph" w:customStyle="1" w:styleId="3DE0E6A19FD84374A3EF4D95CD461659">
    <w:name w:val="3DE0E6A19FD84374A3EF4D95CD461659"/>
  </w:style>
  <w:style w:type="paragraph" w:customStyle="1" w:styleId="E27A1A9CC7E34DA0985439905A0F2609">
    <w:name w:val="E27A1A9CC7E34DA0985439905A0F2609"/>
  </w:style>
  <w:style w:type="paragraph" w:customStyle="1" w:styleId="81F7AF86ED964580B8C067278AF5A456">
    <w:name w:val="81F7AF86ED964580B8C067278AF5A456"/>
  </w:style>
  <w:style w:type="paragraph" w:customStyle="1" w:styleId="4BBAEC3F1678460A9539C281D6FCD8D4">
    <w:name w:val="4BBAEC3F1678460A9539C281D6FCD8D4"/>
  </w:style>
  <w:style w:type="paragraph" w:customStyle="1" w:styleId="19085CA43F9241F4BCE8B73FD8020D32">
    <w:name w:val="19085CA43F9241F4BCE8B73FD8020D32"/>
    <w:rsid w:val="004F76E9"/>
  </w:style>
  <w:style w:type="paragraph" w:customStyle="1" w:styleId="A400DD71A7F84B17942EDF325C16C67F">
    <w:name w:val="A400DD71A7F84B17942EDF325C16C67F"/>
    <w:rsid w:val="004F76E9"/>
  </w:style>
  <w:style w:type="paragraph" w:customStyle="1" w:styleId="328E53F9C0F94E0A817707594B3C0C7A">
    <w:name w:val="328E53F9C0F94E0A817707594B3C0C7A"/>
    <w:rsid w:val="004F76E9"/>
  </w:style>
  <w:style w:type="paragraph" w:customStyle="1" w:styleId="9E77B4153A3B4027B740A48328890420">
    <w:name w:val="9E77B4153A3B4027B740A48328890420"/>
    <w:rsid w:val="004F76E9"/>
  </w:style>
  <w:style w:type="paragraph" w:customStyle="1" w:styleId="07B3ECC43E8D443290578D9DFC13703F">
    <w:name w:val="07B3ECC43E8D443290578D9DFC13703F"/>
    <w:rsid w:val="004F76E9"/>
  </w:style>
  <w:style w:type="paragraph" w:customStyle="1" w:styleId="FFD313E7C47B46079E440EB6A83B5A13">
    <w:name w:val="FFD313E7C47B46079E440EB6A83B5A13"/>
    <w:rsid w:val="004F76E9"/>
  </w:style>
  <w:style w:type="paragraph" w:customStyle="1" w:styleId="7687128BFD494B519D83B239D598609B">
    <w:name w:val="7687128BFD494B519D83B239D598609B"/>
    <w:rsid w:val="004F76E9"/>
  </w:style>
  <w:style w:type="paragraph" w:customStyle="1" w:styleId="68A3CA74AF1A4E69894C5E7284A3F990">
    <w:name w:val="68A3CA74AF1A4E69894C5E7284A3F990"/>
    <w:rsid w:val="005736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design).dotx</Template>
  <TotalTime>15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Bhuchhada</dc:creator>
  <cp:keywords/>
  <dc:description>10%</dc:description>
  <cp:lastModifiedBy>Pranav Bhuchhada</cp:lastModifiedBy>
  <cp:revision>21</cp:revision>
  <cp:lastPrinted>2012-12-03T18:15:00Z</cp:lastPrinted>
  <dcterms:created xsi:type="dcterms:W3CDTF">2019-08-24T05:30:00Z</dcterms:created>
  <dcterms:modified xsi:type="dcterms:W3CDTF">2019-08-24T05:56:00Z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2018-06-14T07:16:11.1049621Z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